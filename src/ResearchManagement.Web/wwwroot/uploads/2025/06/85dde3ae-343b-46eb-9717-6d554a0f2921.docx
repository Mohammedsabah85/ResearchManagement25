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24A71" w14:textId="69F7D64B" w:rsidR="00D24E6A" w:rsidRDefault="00D24E6A">
      <w:pPr>
        <w:pStyle w:val="BodyText"/>
        <w:ind w:left="0"/>
      </w:pPr>
      <w:r>
        <w:rPr>
          <w:noProof/>
        </w:rPr>
        <w:pict w14:anchorId="187560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93.5pt;margin-top:103.2pt;width:229.8pt;height:229.8pt;z-index:-251657216;mso-position-horizontal-relative:text;mso-position-vertical-relative:text;mso-width-relative:page;mso-height-relative:page" wrapcoords="-108 0 -108 21492 21600 21492 21600 0 -108 0">
            <v:imagedata r:id="rId6" o:title=""/>
            <w10:wrap type="through"/>
          </v:shape>
        </w:pict>
      </w:r>
    </w:p>
    <w:sectPr w:rsidR="00D24E6A">
      <w:headerReference w:type="default" r:id="rId7"/>
      <w:endnotePr>
        <w:numFmt w:val="lowerLetter"/>
      </w:endnotePr>
      <w:pgSz w:w="11909" w:h="16834"/>
      <w:pgMar w:top="2016" w:right="1844" w:bottom="2160" w:left="1728" w:header="706" w:footer="706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D5487" w14:textId="77777777" w:rsidR="00D24E6A" w:rsidRDefault="00D24E6A">
      <w:r>
        <w:separator/>
      </w:r>
    </w:p>
  </w:endnote>
  <w:endnote w:type="continuationSeparator" w:id="0">
    <w:p w14:paraId="2E6DC04A" w14:textId="77777777" w:rsidR="00D24E6A" w:rsidRDefault="00D24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 Arabesque Desktop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E8F9F" w14:textId="77777777" w:rsidR="00D24E6A" w:rsidRDefault="00D24E6A">
      <w:r>
        <w:separator/>
      </w:r>
    </w:p>
  </w:footnote>
  <w:footnote w:type="continuationSeparator" w:id="0">
    <w:p w14:paraId="3EE07DB0" w14:textId="77777777" w:rsidR="00D24E6A" w:rsidRDefault="00D24E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1DF68" w14:textId="77777777" w:rsidR="00000000" w:rsidRDefault="00403CB7">
    <w:pPr>
      <w:pStyle w:val="Header"/>
      <w:rPr>
        <w:rtl/>
      </w:rPr>
    </w:pPr>
    <w:r>
      <w:rPr>
        <w:noProof/>
      </w:rPr>
      <w:pict w14:anchorId="58F792D1">
        <v:rect id="_x0000_s1025" style="position:absolute;left:0;text-align:left;margin-left:41.05pt;margin-top:17.3pt;width:522.85pt;height:748.8pt;z-index:251657728;mso-position-horizontal-relative:page" o:allowincell="f" filled="f" stroked="f">
          <v:textbox inset="1pt,1pt,1pt,1pt">
            <w:txbxContent>
              <w:p w14:paraId="2CC8468D" w14:textId="77777777" w:rsidR="00000000" w:rsidRDefault="00403CB7">
                <w:pPr>
                  <w:bidi w:val="0"/>
                  <w:rPr>
                    <w:rFonts w:ascii="AGA Arabesque Desktop" w:hAnsi="AGA Arabesque Desktop"/>
                    <w:sz w:val="44"/>
                  </w:rPr>
                </w:pPr>
                <w:r>
                  <w:rPr>
                    <w:rFonts w:ascii="AGA Arabesque Desktop" w:hAnsi="AGA Arabesque Desktop"/>
                    <w:sz w:val="44"/>
                  </w:rPr>
                  <w:t></w:t>
                </w:r>
                <w:r>
                  <w:rPr>
                    <w:rFonts w:ascii="AGA Arabesque Desktop" w:hAnsi="AGA Arabesque Desktop"/>
                    <w:sz w:val="44"/>
                  </w:rPr>
                  <w:t></w:t>
                </w:r>
                <w:r>
                  <w:rPr>
                    <w:rFonts w:ascii="AGA Arabesque Desktop" w:hAnsi="AGA Arabesque Desktop"/>
                    <w:sz w:val="44"/>
                  </w:rPr>
                  <w:t></w:t>
                </w:r>
                <w:r>
                  <w:rPr>
                    <w:rFonts w:ascii="AGA Arabesque Desktop" w:hAnsi="AGA Arabesque Desktop"/>
                    <w:sz w:val="44"/>
                  </w:rPr>
                  <w:t></w:t>
                </w:r>
                <w:r>
                  <w:rPr>
                    <w:rFonts w:ascii="AGA Arabesque Desktop" w:hAnsi="AGA Arabesque Desktop"/>
                    <w:sz w:val="44"/>
                  </w:rPr>
                  <w:t></w:t>
                </w:r>
                <w:r>
                  <w:rPr>
                    <w:rFonts w:ascii="AGA Arabesque Desktop" w:hAnsi="AGA Arabesque Desktop"/>
                    <w:sz w:val="44"/>
                  </w:rPr>
                  <w:t></w:t>
                </w:r>
                <w:r>
                  <w:rPr>
                    <w:rFonts w:ascii="AGA Arabesque Desktop" w:hAnsi="AGA Arabesque Desktop"/>
                    <w:sz w:val="44"/>
                  </w:rPr>
                  <w:t></w:t>
                </w:r>
                <w:r>
                  <w:rPr>
                    <w:rFonts w:ascii="AGA Arabesque Desktop" w:hAnsi="AGA Arabesque Desktop"/>
                    <w:sz w:val="44"/>
                  </w:rPr>
                  <w:t></w:t>
                </w:r>
                <w:r>
                  <w:rPr>
                    <w:rFonts w:ascii="AGA Arabesque Desktop" w:hAnsi="AGA Arabesque Desktop"/>
                    <w:sz w:val="44"/>
                  </w:rPr>
                  <w:t></w:t>
                </w:r>
                <w:r>
                  <w:rPr>
                    <w:rFonts w:ascii="AGA Arabesque Desktop" w:hAnsi="AGA Arabesque Desktop"/>
                    <w:sz w:val="44"/>
                  </w:rPr>
                  <w:t></w:t>
                </w:r>
                <w:r>
                  <w:rPr>
                    <w:rFonts w:ascii="AGA Arabesque Desktop" w:hAnsi="AGA Arabesque Desktop"/>
                    <w:sz w:val="44"/>
                  </w:rPr>
                  <w:t></w:t>
                </w:r>
                <w:r>
                  <w:rPr>
                    <w:rFonts w:ascii="AGA Arabesque Desktop" w:hAnsi="AGA Arabesque Desktop"/>
                    <w:sz w:val="44"/>
                  </w:rPr>
                  <w:t></w:t>
                </w:r>
                <w:r>
                  <w:rPr>
                    <w:rFonts w:ascii="AGA Arabesque Desktop" w:hAnsi="AGA Arabesque Desktop"/>
                    <w:sz w:val="44"/>
                  </w:rPr>
                  <w:t></w:t>
                </w:r>
                <w:r>
                  <w:rPr>
                    <w:rFonts w:ascii="AGA Arabesque Desktop" w:hAnsi="AGA Arabesque Desktop"/>
                    <w:sz w:val="44"/>
                  </w:rPr>
                  <w:t></w:t>
                </w:r>
                <w:r>
                  <w:rPr>
                    <w:rFonts w:ascii="AGA Arabesque Desktop" w:hAnsi="AGA Arabesque Desktop"/>
                    <w:sz w:val="44"/>
                  </w:rPr>
                  <w:t></w:t>
                </w:r>
                <w:r>
                  <w:rPr>
                    <w:rFonts w:ascii="AGA Arabesque Desktop" w:hAnsi="AGA Arabesque Desktop"/>
                    <w:sz w:val="44"/>
                  </w:rPr>
                  <w:t></w:t>
                </w:r>
                <w:r>
                  <w:rPr>
                    <w:rFonts w:ascii="AGA Arabesque Desktop" w:hAnsi="AGA Arabesque Desktop"/>
                    <w:sz w:val="44"/>
                  </w:rPr>
                  <w:t></w:t>
                </w:r>
                <w:r>
                  <w:rPr>
                    <w:rFonts w:ascii="AGA Arabesque Desktop" w:hAnsi="AGA Arabesque Desktop"/>
                    <w:sz w:val="44"/>
                  </w:rPr>
                  <w:t></w:t>
                </w:r>
                <w:r>
                  <w:rPr>
                    <w:rFonts w:ascii="AGA Arabesque Desktop" w:hAnsi="AGA Arabesque Desktop"/>
                    <w:sz w:val="44"/>
                  </w:rPr>
                  <w:t></w:t>
                </w:r>
                <w:r>
                  <w:rPr>
                    <w:rFonts w:ascii="AGA Arabesque Desktop" w:hAnsi="AGA Arabesque Desktop"/>
                    <w:sz w:val="44"/>
                  </w:rPr>
                  <w:t></w:t>
                </w:r>
                <w:r>
                  <w:rPr>
                    <w:rFonts w:ascii="AGA Arabesque Desktop" w:hAnsi="AGA Arabesque Desktop"/>
                    <w:sz w:val="44"/>
                  </w:rPr>
                  <w:t></w:t>
                </w:r>
                <w:r>
                  <w:rPr>
                    <w:rFonts w:ascii="AGA Arabesque Desktop" w:hAnsi="AGA Arabesque Desktop"/>
                    <w:sz w:val="44"/>
                  </w:rPr>
                  <w:t></w:t>
                </w:r>
                <w:r>
                  <w:rPr>
                    <w:rFonts w:ascii="AGA Arabesque Desktop" w:hAnsi="AGA Arabesque Desktop"/>
                    <w:sz w:val="44"/>
                  </w:rPr>
                  <w:t></w:t>
                </w:r>
              </w:p>
              <w:p w14:paraId="1A4754E9" w14:textId="77777777" w:rsidR="00000000" w:rsidRDefault="00403CB7">
                <w:pPr>
                  <w:bidi w:val="0"/>
                  <w:rPr>
                    <w:rFonts w:ascii="AGA Arabesque Desktop" w:hAnsi="AGA Arabesque Desktop"/>
                    <w:sz w:val="44"/>
                  </w:rPr>
                </w:pPr>
                <w:r>
                  <w:rPr>
                    <w:rFonts w:ascii="AGA Arabesque Desktop" w:hAnsi="AGA Arabesque Desktop"/>
                    <w:sz w:val="44"/>
                  </w:rPr>
                  <w:t>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</w:t>
                </w:r>
              </w:p>
              <w:p w14:paraId="3D911F46" w14:textId="77777777" w:rsidR="00000000" w:rsidRDefault="00403CB7">
                <w:pPr>
                  <w:bidi w:val="0"/>
                  <w:rPr>
                    <w:rFonts w:ascii="AGA Arabesque Desktop" w:hAnsi="AGA Arabesque Desktop"/>
                    <w:sz w:val="44"/>
                  </w:rPr>
                </w:pPr>
                <w:r>
                  <w:rPr>
                    <w:rFonts w:ascii="AGA Arabesque Desktop" w:hAnsi="AGA Arabesque Desktop"/>
                    <w:sz w:val="44"/>
                  </w:rPr>
                  <w:t>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</w:t>
                </w:r>
              </w:p>
              <w:p w14:paraId="036995DA" w14:textId="77777777" w:rsidR="00000000" w:rsidRDefault="00403CB7">
                <w:pPr>
                  <w:bidi w:val="0"/>
                  <w:rPr>
                    <w:rFonts w:ascii="AGA Arabesque Desktop" w:hAnsi="AGA Arabesque Desktop"/>
                    <w:sz w:val="44"/>
                  </w:rPr>
                </w:pPr>
                <w:r>
                  <w:rPr>
                    <w:rFonts w:ascii="AGA Arabesque Desktop" w:hAnsi="AGA Arabesque Desktop"/>
                    <w:sz w:val="44"/>
                  </w:rPr>
                  <w:t>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</w:t>
                </w:r>
              </w:p>
              <w:p w14:paraId="04A6825F" w14:textId="77777777" w:rsidR="00000000" w:rsidRDefault="00403CB7">
                <w:pPr>
                  <w:bidi w:val="0"/>
                  <w:rPr>
                    <w:rFonts w:ascii="AGA Arabesque Desktop" w:hAnsi="AGA Arabesque Desktop"/>
                    <w:sz w:val="44"/>
                  </w:rPr>
                </w:pPr>
                <w:r>
                  <w:rPr>
                    <w:rFonts w:ascii="AGA Arabesque Desktop" w:hAnsi="AGA Arabesque Desktop"/>
                    <w:sz w:val="44"/>
                  </w:rPr>
                  <w:t>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</w:t>
                </w:r>
              </w:p>
              <w:p w14:paraId="02E43681" w14:textId="77777777" w:rsidR="00000000" w:rsidRDefault="00403CB7">
                <w:pPr>
                  <w:bidi w:val="0"/>
                  <w:rPr>
                    <w:rFonts w:ascii="AGA Arabesque Desktop" w:hAnsi="AGA Arabesque Desktop"/>
                    <w:sz w:val="44"/>
                  </w:rPr>
                </w:pPr>
                <w:r>
                  <w:rPr>
                    <w:rFonts w:ascii="AGA Arabesque Desktop" w:hAnsi="AGA Arabesque Desktop"/>
                    <w:sz w:val="44"/>
                  </w:rPr>
                  <w:t>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</w:t>
                </w:r>
              </w:p>
              <w:p w14:paraId="080BAAFD" w14:textId="77777777" w:rsidR="00000000" w:rsidRDefault="00403CB7">
                <w:pPr>
                  <w:bidi w:val="0"/>
                  <w:rPr>
                    <w:rFonts w:ascii="AGA Arabesque Desktop" w:hAnsi="AGA Arabesque Desktop"/>
                    <w:sz w:val="44"/>
                  </w:rPr>
                </w:pPr>
                <w:r>
                  <w:rPr>
                    <w:rFonts w:ascii="AGA Arabesque Desktop" w:hAnsi="AGA Arabesque Desktop"/>
                    <w:sz w:val="44"/>
                  </w:rPr>
                  <w:t>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</w:t>
                </w:r>
              </w:p>
              <w:p w14:paraId="42AB6143" w14:textId="77777777" w:rsidR="00000000" w:rsidRDefault="00403CB7">
                <w:pPr>
                  <w:bidi w:val="0"/>
                  <w:rPr>
                    <w:rFonts w:ascii="AGA Arabesque Desktop" w:hAnsi="AGA Arabesque Desktop"/>
                    <w:sz w:val="44"/>
                  </w:rPr>
                </w:pPr>
                <w:r>
                  <w:rPr>
                    <w:rFonts w:ascii="AGA Arabesque Desktop" w:hAnsi="AGA Arabesque Desktop"/>
                    <w:sz w:val="44"/>
                  </w:rPr>
                  <w:t>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</w:t>
                </w:r>
              </w:p>
              <w:p w14:paraId="43BF1E66" w14:textId="77777777" w:rsidR="00000000" w:rsidRDefault="00403CB7">
                <w:pPr>
                  <w:bidi w:val="0"/>
                  <w:rPr>
                    <w:rFonts w:ascii="AGA Arabesque Desktop" w:hAnsi="AGA Arabesque Desktop"/>
                    <w:sz w:val="44"/>
                  </w:rPr>
                </w:pPr>
                <w:r>
                  <w:rPr>
                    <w:rFonts w:ascii="AGA Arabesque Desktop" w:hAnsi="AGA Arabesque Desktop"/>
                    <w:sz w:val="44"/>
                  </w:rPr>
                  <w:t>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</w:t>
                </w:r>
              </w:p>
              <w:p w14:paraId="15FDFC29" w14:textId="77777777" w:rsidR="00000000" w:rsidRDefault="00403CB7">
                <w:pPr>
                  <w:bidi w:val="0"/>
                  <w:rPr>
                    <w:rFonts w:ascii="AGA Arabesque Desktop" w:hAnsi="AGA Arabesque Desktop"/>
                    <w:sz w:val="44"/>
                  </w:rPr>
                </w:pPr>
                <w:r>
                  <w:rPr>
                    <w:rFonts w:ascii="AGA Arabesque Desktop" w:hAnsi="AGA Arabesque Desktop"/>
                    <w:sz w:val="44"/>
                  </w:rPr>
                  <w:t>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</w:t>
                </w:r>
              </w:p>
              <w:p w14:paraId="4BBF60D9" w14:textId="77777777" w:rsidR="00000000" w:rsidRDefault="00403CB7">
                <w:pPr>
                  <w:bidi w:val="0"/>
                  <w:rPr>
                    <w:rFonts w:ascii="AGA Arabesque Desktop" w:hAnsi="AGA Arabesque Desktop"/>
                    <w:sz w:val="44"/>
                  </w:rPr>
                </w:pPr>
                <w:r>
                  <w:rPr>
                    <w:rFonts w:ascii="AGA Arabesque Desktop" w:hAnsi="AGA Arabesque Desktop"/>
                    <w:sz w:val="44"/>
                  </w:rPr>
                  <w:t>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</w:t>
                </w:r>
              </w:p>
              <w:p w14:paraId="07F34844" w14:textId="77777777" w:rsidR="00000000" w:rsidRDefault="00403CB7">
                <w:pPr>
                  <w:bidi w:val="0"/>
                  <w:rPr>
                    <w:rFonts w:ascii="AGA Arabesque Desktop" w:hAnsi="AGA Arabesque Desktop"/>
                    <w:sz w:val="44"/>
                  </w:rPr>
                </w:pPr>
                <w:r>
                  <w:rPr>
                    <w:rFonts w:ascii="AGA Arabesque Desktop" w:hAnsi="AGA Arabesque Desktop"/>
                    <w:sz w:val="44"/>
                  </w:rPr>
                  <w:t>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</w:t>
                </w:r>
              </w:p>
              <w:p w14:paraId="1B280D9B" w14:textId="77777777" w:rsidR="00000000" w:rsidRDefault="00403CB7">
                <w:pPr>
                  <w:bidi w:val="0"/>
                  <w:rPr>
                    <w:rFonts w:ascii="AGA Arabesque Desktop" w:hAnsi="AGA Arabesque Desktop"/>
                    <w:sz w:val="44"/>
                  </w:rPr>
                </w:pPr>
                <w:r>
                  <w:rPr>
                    <w:rFonts w:ascii="AGA Arabesque Desktop" w:hAnsi="AGA Arabesque Desktop"/>
                    <w:sz w:val="44"/>
                  </w:rPr>
                  <w:t>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</w:t>
                </w:r>
              </w:p>
              <w:p w14:paraId="6A9EAFEC" w14:textId="77777777" w:rsidR="00000000" w:rsidRDefault="00403CB7">
                <w:pPr>
                  <w:bidi w:val="0"/>
                  <w:rPr>
                    <w:rFonts w:ascii="AGA Arabesque Desktop" w:hAnsi="AGA Arabesque Desktop"/>
                    <w:sz w:val="44"/>
                  </w:rPr>
                </w:pPr>
                <w:r>
                  <w:rPr>
                    <w:rFonts w:ascii="AGA Arabesque Desktop" w:hAnsi="AGA Arabesque Desktop"/>
                    <w:sz w:val="44"/>
                  </w:rPr>
                  <w:t>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</w:t>
                </w:r>
              </w:p>
              <w:p w14:paraId="64CFEEE9" w14:textId="77777777" w:rsidR="00000000" w:rsidRDefault="00403CB7">
                <w:pPr>
                  <w:bidi w:val="0"/>
                  <w:rPr>
                    <w:rFonts w:ascii="AGA Arabesque Desktop" w:hAnsi="AGA Arabesque Desktop"/>
                    <w:sz w:val="44"/>
                  </w:rPr>
                </w:pPr>
                <w:r>
                  <w:rPr>
                    <w:rFonts w:ascii="AGA Arabesque Desktop" w:hAnsi="AGA Arabesque Desktop"/>
                    <w:sz w:val="44"/>
                  </w:rPr>
                  <w:t>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</w:t>
                </w:r>
              </w:p>
              <w:p w14:paraId="180D5C5B" w14:textId="77777777" w:rsidR="00000000" w:rsidRDefault="00403CB7">
                <w:pPr>
                  <w:bidi w:val="0"/>
                  <w:rPr>
                    <w:rFonts w:ascii="AGA Arabesque Desktop" w:hAnsi="AGA Arabesque Desktop"/>
                    <w:sz w:val="44"/>
                  </w:rPr>
                </w:pPr>
                <w:r>
                  <w:rPr>
                    <w:rFonts w:ascii="AGA Arabesque Desktop" w:hAnsi="AGA Arabesque Desktop"/>
                    <w:sz w:val="44"/>
                  </w:rPr>
                  <w:t>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</w:t>
                </w:r>
              </w:p>
              <w:p w14:paraId="539CBE43" w14:textId="77777777" w:rsidR="00000000" w:rsidRDefault="00403CB7">
                <w:pPr>
                  <w:bidi w:val="0"/>
                  <w:rPr>
                    <w:rFonts w:ascii="AGA Arabesque Desktop" w:hAnsi="AGA Arabesque Desktop"/>
                    <w:sz w:val="44"/>
                  </w:rPr>
                </w:pPr>
                <w:r>
                  <w:rPr>
                    <w:rFonts w:ascii="AGA Arabesque Desktop" w:hAnsi="AGA Arabesque Desktop"/>
                    <w:sz w:val="44"/>
                  </w:rPr>
                  <w:t>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</w:t>
                </w:r>
              </w:p>
              <w:p w14:paraId="3F3BFAD0" w14:textId="77777777" w:rsidR="00000000" w:rsidRDefault="00403CB7">
                <w:pPr>
                  <w:bidi w:val="0"/>
                  <w:rPr>
                    <w:rFonts w:ascii="AGA Arabesque Desktop" w:hAnsi="AGA Arabesque Desktop"/>
                    <w:sz w:val="44"/>
                  </w:rPr>
                </w:pPr>
                <w:r>
                  <w:rPr>
                    <w:rFonts w:ascii="AGA Arabesque Desktop" w:hAnsi="AGA Arabesque Desktop"/>
                    <w:sz w:val="44"/>
                  </w:rPr>
                  <w:t>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</w:t>
                </w:r>
              </w:p>
              <w:p w14:paraId="7B11DBAB" w14:textId="77777777" w:rsidR="00000000" w:rsidRDefault="00403CB7">
                <w:pPr>
                  <w:bidi w:val="0"/>
                  <w:rPr>
                    <w:rFonts w:ascii="AGA Arabesque Desktop" w:hAnsi="AGA Arabesque Desktop"/>
                    <w:sz w:val="44"/>
                  </w:rPr>
                </w:pPr>
                <w:r>
                  <w:rPr>
                    <w:rFonts w:ascii="AGA Arabesque Desktop" w:hAnsi="AGA Arabesque Desktop"/>
                    <w:sz w:val="44"/>
                  </w:rPr>
                  <w:t>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</w:t>
                </w:r>
              </w:p>
              <w:p w14:paraId="772534B7" w14:textId="77777777" w:rsidR="00000000" w:rsidRDefault="00403CB7">
                <w:pPr>
                  <w:bidi w:val="0"/>
                  <w:rPr>
                    <w:rFonts w:ascii="AGA Arabesque Desktop" w:hAnsi="AGA Arabesque Desktop"/>
                    <w:sz w:val="44"/>
                  </w:rPr>
                </w:pPr>
                <w:r>
                  <w:rPr>
                    <w:rFonts w:ascii="AGA Arabesque Desktop" w:hAnsi="AGA Arabesque Desktop"/>
                    <w:sz w:val="44"/>
                  </w:rPr>
                  <w:t>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</w:t>
                </w:r>
              </w:p>
              <w:p w14:paraId="69644B96" w14:textId="77777777" w:rsidR="00000000" w:rsidRDefault="00403CB7">
                <w:pPr>
                  <w:bidi w:val="0"/>
                  <w:rPr>
                    <w:rFonts w:ascii="AGA Arabesque Desktop" w:hAnsi="AGA Arabesque Desktop"/>
                    <w:sz w:val="44"/>
                  </w:rPr>
                </w:pPr>
                <w:r>
                  <w:rPr>
                    <w:rFonts w:ascii="AGA Arabesque Desktop" w:hAnsi="AGA Arabesque Desktop"/>
                    <w:sz w:val="44"/>
                  </w:rPr>
                  <w:t>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</w:t>
                </w:r>
              </w:p>
              <w:p w14:paraId="47B4A41D" w14:textId="77777777" w:rsidR="00000000" w:rsidRDefault="00403CB7">
                <w:pPr>
                  <w:bidi w:val="0"/>
                  <w:rPr>
                    <w:rFonts w:ascii="AGA Arabesque Desktop" w:hAnsi="AGA Arabesque Desktop"/>
                    <w:sz w:val="44"/>
                  </w:rPr>
                </w:pPr>
                <w:r>
                  <w:rPr>
                    <w:rFonts w:ascii="AGA Arabesque Desktop" w:hAnsi="AGA Arabesque Desktop"/>
                    <w:sz w:val="44"/>
                  </w:rPr>
                  <w:t>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</w:t>
                </w:r>
              </w:p>
              <w:p w14:paraId="7808D894" w14:textId="77777777" w:rsidR="00000000" w:rsidRDefault="00403CB7">
                <w:pPr>
                  <w:bidi w:val="0"/>
                  <w:rPr>
                    <w:rFonts w:ascii="AGA Arabesque Desktop" w:hAnsi="AGA Arabesque Desktop"/>
                    <w:sz w:val="44"/>
                  </w:rPr>
                </w:pPr>
                <w:r>
                  <w:rPr>
                    <w:rFonts w:ascii="AGA Arabesque Desktop" w:hAnsi="AGA Arabesque Desktop"/>
                    <w:sz w:val="44"/>
                  </w:rPr>
                  <w:t>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</w:t>
                </w:r>
              </w:p>
              <w:p w14:paraId="0669A320" w14:textId="77777777" w:rsidR="00000000" w:rsidRDefault="00403CB7">
                <w:pPr>
                  <w:bidi w:val="0"/>
                  <w:rPr>
                    <w:rFonts w:ascii="AGA Arabesque Desktop" w:hAnsi="AGA Arabesque Desktop"/>
                    <w:sz w:val="44"/>
                  </w:rPr>
                </w:pPr>
                <w:r>
                  <w:rPr>
                    <w:rFonts w:ascii="AGA Arabesque Desktop" w:hAnsi="AGA Arabesque Desktop"/>
                    <w:sz w:val="44"/>
                  </w:rPr>
                  <w:t>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</w:t>
                </w:r>
              </w:p>
              <w:p w14:paraId="1DA3B1C2" w14:textId="77777777" w:rsidR="00000000" w:rsidRDefault="00403CB7">
                <w:pPr>
                  <w:bidi w:val="0"/>
                  <w:rPr>
                    <w:rFonts w:ascii="AGA Arabesque Desktop" w:hAnsi="AGA Arabesque Desktop"/>
                    <w:sz w:val="44"/>
                  </w:rPr>
                </w:pPr>
                <w:r>
                  <w:rPr>
                    <w:rFonts w:ascii="AGA Arabesque Desktop" w:hAnsi="AGA Arabesque Desktop"/>
                    <w:sz w:val="44"/>
                  </w:rPr>
                  <w:t>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</w:t>
                </w:r>
              </w:p>
              <w:p w14:paraId="2BE71C9F" w14:textId="77777777" w:rsidR="00000000" w:rsidRDefault="00403CB7">
                <w:pPr>
                  <w:bidi w:val="0"/>
                  <w:rPr>
                    <w:rFonts w:ascii="AGA Arabesque Desktop" w:hAnsi="AGA Arabesque Desktop"/>
                    <w:sz w:val="44"/>
                  </w:rPr>
                </w:pPr>
                <w:r>
                  <w:rPr>
                    <w:rFonts w:ascii="AGA Arabesque Desktop" w:hAnsi="AGA Arabesque Desktop"/>
                    <w:sz w:val="44"/>
                  </w:rPr>
                  <w:t>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</w:t>
                </w:r>
              </w:p>
              <w:p w14:paraId="5C41BBA1" w14:textId="77777777" w:rsidR="00000000" w:rsidRDefault="00403CB7">
                <w:pPr>
                  <w:bidi w:val="0"/>
                  <w:rPr>
                    <w:rFonts w:ascii="AGA Arabesque Desktop" w:hAnsi="AGA Arabesque Desktop"/>
                    <w:sz w:val="44"/>
                  </w:rPr>
                </w:pPr>
                <w:r>
                  <w:rPr>
                    <w:rFonts w:ascii="AGA Arabesque Desktop" w:hAnsi="AGA Arabesque Desktop"/>
                    <w:sz w:val="44"/>
                  </w:rPr>
                  <w:t>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</w:t>
                </w:r>
              </w:p>
              <w:p w14:paraId="60C7EE59" w14:textId="77777777" w:rsidR="00000000" w:rsidRDefault="00403CB7">
                <w:pPr>
                  <w:bidi w:val="0"/>
                  <w:rPr>
                    <w:rFonts w:ascii="AGA Arabesque Desktop" w:hAnsi="AGA Arabesque Desktop"/>
                    <w:sz w:val="44"/>
                  </w:rPr>
                </w:pPr>
                <w:r>
                  <w:rPr>
                    <w:rFonts w:ascii="AGA Arabesque Desktop" w:hAnsi="AGA Arabesque Desktop"/>
                    <w:sz w:val="44"/>
                  </w:rPr>
                  <w:t>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</w:t>
                </w:r>
              </w:p>
              <w:p w14:paraId="710FA485" w14:textId="77777777" w:rsidR="00000000" w:rsidRDefault="00403CB7">
                <w:pPr>
                  <w:bidi w:val="0"/>
                  <w:rPr>
                    <w:rFonts w:ascii="AGA Arabesque Desktop" w:hAnsi="AGA Arabesque Desktop"/>
                    <w:sz w:val="44"/>
                  </w:rPr>
                </w:pPr>
                <w:r>
                  <w:rPr>
                    <w:rFonts w:ascii="AGA Arabesque Desktop" w:hAnsi="AGA Arabesque Desktop"/>
                    <w:sz w:val="44"/>
                  </w:rPr>
                  <w:t>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</w:t>
                </w:r>
              </w:p>
              <w:p w14:paraId="00277A81" w14:textId="77777777" w:rsidR="00000000" w:rsidRDefault="00403CB7">
                <w:pPr>
                  <w:bidi w:val="0"/>
                  <w:rPr>
                    <w:rFonts w:ascii="AGA Arabesque Desktop" w:hAnsi="AGA Arabesque Desktop"/>
                    <w:sz w:val="44"/>
                  </w:rPr>
                </w:pPr>
                <w:r>
                  <w:rPr>
                    <w:rFonts w:ascii="AGA Arabesque Desktop" w:hAnsi="AGA Arabesque Desktop"/>
                    <w:sz w:val="44"/>
                  </w:rPr>
                  <w:t>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</w:t>
                </w:r>
              </w:p>
              <w:p w14:paraId="059367D4" w14:textId="77777777" w:rsidR="00000000" w:rsidRDefault="00403CB7">
                <w:pPr>
                  <w:bidi w:val="0"/>
                  <w:rPr>
                    <w:rFonts w:ascii="AGA Arabesque Desktop" w:hAnsi="AGA Arabesque Desktop"/>
                    <w:sz w:val="44"/>
                  </w:rPr>
                </w:pPr>
                <w:r>
                  <w:rPr>
                    <w:rFonts w:ascii="AGA Arabesque Desktop" w:hAnsi="AGA Arabesque Desktop"/>
                    <w:sz w:val="44"/>
                  </w:rPr>
                  <w:t>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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</w:t>
                </w:r>
              </w:p>
              <w:p w14:paraId="0302F601" w14:textId="77777777" w:rsidR="00000000" w:rsidRDefault="00403CB7">
                <w:pPr>
                  <w:bidi w:val="0"/>
                  <w:rPr>
                    <w:rFonts w:ascii="AGA Arabesque Desktop" w:hAnsi="AGA Arabesque Desktop"/>
                    <w:sz w:val="44"/>
                  </w:rPr>
                </w:pPr>
                <w:r>
                  <w:rPr>
                    <w:rFonts w:ascii="AGA Arabesque Desktop" w:hAnsi="AGA Arabesque Desktop"/>
                    <w:sz w:val="44"/>
                  </w:rPr>
                  <w:t>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</w:t>
                </w:r>
                <w:r>
                  <w:rPr>
                    <w:rFonts w:ascii="AGA Arabesque Desktop" w:hAnsi="AGA Arabesque Desktop"/>
                    <w:sz w:val="44"/>
                  </w:rPr>
                  <w:t></w:t>
                </w:r>
              </w:p>
              <w:p w14:paraId="23A438E0" w14:textId="77777777" w:rsidR="00000000" w:rsidRDefault="00403CB7">
                <w:pPr>
                  <w:bidi w:val="0"/>
                  <w:rPr>
                    <w:rFonts w:ascii="AGA Arabesque Desktop" w:hAnsi="AGA Arabesque Desktop"/>
                    <w:sz w:val="44"/>
                  </w:rPr>
                </w:pPr>
                <w:r>
                  <w:rPr>
                    <w:rFonts w:ascii="AGA Arabesque Desktop" w:hAnsi="AGA Arabesque Desktop"/>
                    <w:sz w:val="44"/>
                  </w:rPr>
                  <w:t></w:t>
                </w:r>
                <w:r>
                  <w:rPr>
                    <w:rFonts w:ascii="AGA Arabesque Desktop" w:hAnsi="AGA Arabesque Desktop"/>
                    <w:sz w:val="44"/>
                  </w:rPr>
                  <w:t></w:t>
                </w:r>
                <w:r>
                  <w:rPr>
                    <w:rFonts w:ascii="AGA Arabesque Desktop" w:hAnsi="AGA Arabesque Desktop"/>
                    <w:sz w:val="44"/>
                  </w:rPr>
                  <w:t></w:t>
                </w:r>
                <w:r>
                  <w:rPr>
                    <w:rFonts w:ascii="AGA Arabesque Desktop" w:hAnsi="AGA Arabesque Desktop"/>
                    <w:sz w:val="44"/>
                  </w:rPr>
                  <w:t></w:t>
                </w:r>
                <w:r>
                  <w:rPr>
                    <w:rFonts w:ascii="AGA Arabesque Desktop" w:hAnsi="AGA Arabesque Desktop"/>
                    <w:sz w:val="44"/>
                  </w:rPr>
                  <w:t></w:t>
                </w:r>
                <w:r>
                  <w:rPr>
                    <w:rFonts w:ascii="AGA Arabesque Desktop" w:hAnsi="AGA Arabesque Desktop"/>
                    <w:sz w:val="44"/>
                  </w:rPr>
                  <w:t></w:t>
                </w:r>
                <w:r>
                  <w:rPr>
                    <w:rFonts w:ascii="AGA Arabesque Desktop" w:hAnsi="AGA Arabesque Desktop"/>
                    <w:sz w:val="44"/>
                  </w:rPr>
                  <w:t></w:t>
                </w:r>
                <w:r>
                  <w:rPr>
                    <w:rFonts w:ascii="AGA Arabesque Desktop" w:hAnsi="AGA Arabesque Desktop"/>
                    <w:sz w:val="44"/>
                  </w:rPr>
                  <w:t></w:t>
                </w:r>
                <w:r>
                  <w:rPr>
                    <w:rFonts w:ascii="AGA Arabesque Desktop" w:hAnsi="AGA Arabesque Desktop"/>
                    <w:sz w:val="44"/>
                  </w:rPr>
                  <w:t></w:t>
                </w:r>
                <w:r>
                  <w:rPr>
                    <w:rFonts w:ascii="AGA Arabesque Desktop" w:hAnsi="AGA Arabesque Desktop"/>
                    <w:sz w:val="44"/>
                  </w:rPr>
                  <w:t></w:t>
                </w:r>
                <w:r>
                  <w:rPr>
                    <w:rFonts w:ascii="AGA Arabesque Desktop" w:hAnsi="AGA Arabesque Desktop"/>
                    <w:sz w:val="44"/>
                  </w:rPr>
                  <w:t></w:t>
                </w:r>
                <w:r>
                  <w:rPr>
                    <w:rFonts w:ascii="AGA Arabesque Desktop" w:hAnsi="AGA Arabesque Desktop"/>
                    <w:sz w:val="44"/>
                  </w:rPr>
                  <w:t></w:t>
                </w:r>
                <w:r>
                  <w:rPr>
                    <w:rFonts w:ascii="AGA Arabesque Desktop" w:hAnsi="AGA Arabesque Desktop"/>
                    <w:sz w:val="44"/>
                  </w:rPr>
                  <w:t></w:t>
                </w:r>
                <w:r>
                  <w:rPr>
                    <w:rFonts w:ascii="AGA Arabesque Desktop" w:hAnsi="AGA Arabesque Desktop"/>
                    <w:sz w:val="44"/>
                  </w:rPr>
                  <w:t></w:t>
                </w:r>
                <w:r>
                  <w:rPr>
                    <w:rFonts w:ascii="AGA Arabesque Desktop" w:hAnsi="AGA Arabesque Desktop"/>
                    <w:sz w:val="44"/>
                  </w:rPr>
                  <w:t></w:t>
                </w:r>
                <w:r>
                  <w:rPr>
                    <w:rFonts w:ascii="AGA Arabesque Desktop" w:hAnsi="AGA Arabesque Desktop"/>
                    <w:sz w:val="44"/>
                  </w:rPr>
                  <w:t></w:t>
                </w:r>
                <w:r>
                  <w:rPr>
                    <w:rFonts w:ascii="AGA Arabesque Desktop" w:hAnsi="AGA Arabesque Desktop"/>
                    <w:sz w:val="44"/>
                  </w:rPr>
                  <w:t></w:t>
                </w:r>
                <w:r>
                  <w:rPr>
                    <w:rFonts w:ascii="AGA Arabesque Desktop" w:hAnsi="AGA Arabesque Desktop"/>
                    <w:sz w:val="44"/>
                  </w:rPr>
                  <w:t></w:t>
                </w:r>
                <w:r>
                  <w:rPr>
                    <w:rFonts w:ascii="AGA Arabesque Desktop" w:hAnsi="AGA Arabesque Desktop"/>
                    <w:sz w:val="44"/>
                  </w:rPr>
                  <w:t></w:t>
                </w:r>
                <w:r>
                  <w:rPr>
                    <w:rFonts w:ascii="AGA Arabesque Desktop" w:hAnsi="AGA Arabesque Desktop"/>
                    <w:sz w:val="44"/>
                  </w:rPr>
                  <w:t></w:t>
                </w:r>
                <w:r>
                  <w:rPr>
                    <w:rFonts w:ascii="AGA Arabesque Desktop" w:hAnsi="AGA Arabesque Desktop"/>
                    <w:sz w:val="44"/>
                  </w:rPr>
                  <w:t></w:t>
                </w:r>
                <w:r>
                  <w:rPr>
                    <w:rFonts w:ascii="AGA Arabesque Desktop" w:hAnsi="AGA Arabesque Desktop"/>
                    <w:sz w:val="44"/>
                  </w:rPr>
                  <w:t></w:t>
                </w:r>
                <w:r>
                  <w:rPr>
                    <w:rFonts w:ascii="AGA Arabesque Desktop" w:hAnsi="AGA Arabesque Desktop"/>
                    <w:sz w:val="44"/>
                  </w:rPr>
                  <w:t></w:t>
                </w:r>
              </w:p>
              <w:p w14:paraId="6E26B8FE" w14:textId="77777777" w:rsidR="00000000" w:rsidRDefault="00403CB7">
                <w:pPr>
                  <w:rPr>
                    <w:rFonts w:ascii="AGA Arabesque Desktop" w:hAnsi="AGA Arabesque Desktop"/>
                    <w:rtl/>
                  </w:rPr>
                </w:pPr>
              </w:p>
            </w:txbxContent>
          </v:textbox>
          <w10:wrap anchorx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numFmt w:val="lowerLetter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4E6A"/>
    <w:rsid w:val="00403CB7"/>
    <w:rsid w:val="00D2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64085C60"/>
  <w15:chartTrackingRefBased/>
  <w15:docId w15:val="{A76D96ED-2055-4F88-B7E7-767DB0AA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pPr>
      <w:spacing w:after="120"/>
      <w:ind w:left="299" w:right="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25\Arabesque%20Frame%20Template%20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Arabesque Frame Template 2.dot</Template>
  <TotalTime>2499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Arabesque Frame Template 2</vt:lpstr>
    </vt:vector>
  </TitlesOfParts>
  <Company>Microsoft Corporation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Arabesque Frame Template 2</dc:title>
  <dc:subject/>
  <dc:creator>mohamed sabah</dc:creator>
  <cp:keywords/>
  <dc:description/>
  <cp:lastModifiedBy>mohamed sabah</cp:lastModifiedBy>
  <cp:revision>1</cp:revision>
  <cp:lastPrinted>2023-09-14T06:53:00Z</cp:lastPrinted>
  <dcterms:created xsi:type="dcterms:W3CDTF">2023-09-14T06:52:00Z</dcterms:created>
  <dcterms:modified xsi:type="dcterms:W3CDTF">2023-09-16T01:38:00Z</dcterms:modified>
</cp:coreProperties>
</file>